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312AC" w14:textId="77777777" w:rsidR="00AD5898" w:rsidRDefault="00AD589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254FE65" wp14:editId="41B05BB5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3272589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589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group w14:anchorId="01F06336" id="Group 8" o:spid="_x0000_s1026" alt="decorative elements&#10;" style="position:absolute;margin-left:0;margin-top:-42.5pt;width:257.7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3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45"/>
        <w:gridCol w:w="3234"/>
        <w:gridCol w:w="457"/>
        <w:gridCol w:w="6432"/>
      </w:tblGrid>
      <w:tr w:rsidR="00647A4B" w14:paraId="2F5064EF" w14:textId="77777777" w:rsidTr="00E67CEF">
        <w:trPr>
          <w:trHeight w:val="993"/>
          <w:jc w:val="center"/>
        </w:trPr>
        <w:tc>
          <w:tcPr>
            <w:tcW w:w="4079" w:type="dxa"/>
            <w:gridSpan w:val="2"/>
            <w:vAlign w:val="center"/>
          </w:tcPr>
          <w:p w14:paraId="45702142" w14:textId="77777777" w:rsidR="00647A4B" w:rsidRDefault="003911FB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25BB01B4" wp14:editId="57AE5EF8">
                      <wp:extent cx="1810385" cy="1810385"/>
                      <wp:effectExtent l="0" t="0" r="18415" b="18415"/>
                      <wp:docPr id="1" name="Oval 1" descr="woman's headsho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5E1F57F" id="Oval 1" o:spid="_x0000_s1026" alt="woman's headshot" style="width:142.55pt;height:1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" strokecolor="#071921 [1604]" strokeweight="1pt">
                      <v:fill r:id="rId12" o:title="woman's headshot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57" w:type="dxa"/>
            <w:vMerge w:val="restart"/>
          </w:tcPr>
          <w:p w14:paraId="79B8B378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 w:val="restart"/>
          </w:tcPr>
          <w:p w14:paraId="3DCA0246" w14:textId="4702E8BB" w:rsidR="00647A4B" w:rsidRDefault="00E67CEF" w:rsidP="00222466">
            <w:pPr>
              <w:pStyle w:val="Title"/>
              <w:rPr>
                <w:b/>
                <w:bCs w:val="0"/>
                <w:color w:val="0070C0"/>
              </w:rPr>
            </w:pPr>
            <w:r w:rsidRPr="00E67CEF">
              <w:rPr>
                <w:b/>
                <w:bCs w:val="0"/>
                <w:color w:val="0070C0"/>
              </w:rPr>
              <w:t>profil peserta ujian</w:t>
            </w:r>
          </w:p>
          <w:p w14:paraId="55A72C31" w14:textId="77777777" w:rsidR="00E67CEF" w:rsidRPr="00E67CEF" w:rsidRDefault="00E67CEF" w:rsidP="00E67CEF"/>
          <w:p w14:paraId="0A7A8360" w14:textId="6AD09C6E" w:rsidR="0084155A" w:rsidRPr="001F7289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 I S N / N I S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4069DA">
              <w:rPr>
                <w:rFonts w:ascii="Cambria" w:hAnsi="Cambria" w:cstheme="minorHAnsi"/>
                <w:sz w:val="24"/>
                <w:szCs w:val="28"/>
              </w:rPr>
              <w:t>0065170245</w:t>
            </w:r>
            <w:r w:rsidR="001F7289" w:rsidRPr="001F7289">
              <w:rPr>
                <w:rFonts w:asciiTheme="majorHAnsi" w:hAnsiTheme="majorHAnsi"/>
                <w:sz w:val="24"/>
                <w:szCs w:val="24"/>
              </w:rPr>
              <w:t>/21.12329</w:t>
            </w:r>
          </w:p>
          <w:p w14:paraId="190EAB2E" w14:textId="4B7A5AB7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Nama Peserta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4069DA">
              <w:rPr>
                <w:rFonts w:ascii="Cambria" w:hAnsi="Cambria" w:cstheme="minorHAnsi"/>
                <w:sz w:val="24"/>
                <w:szCs w:val="28"/>
              </w:rPr>
              <w:t>Sindy Claudia Sihombing</w:t>
            </w:r>
          </w:p>
          <w:p w14:paraId="62C9CB1E" w14:textId="6DEAA830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Tempat / Tangal Lahir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4069DA">
              <w:rPr>
                <w:rFonts w:ascii="Cambria" w:hAnsi="Cambria" w:cstheme="minorHAnsi"/>
                <w:sz w:val="24"/>
                <w:szCs w:val="28"/>
              </w:rPr>
              <w:t>Medan,06-08-2006</w:t>
            </w:r>
          </w:p>
          <w:p w14:paraId="72821BB5" w14:textId="70584BF3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Jenis Kelamin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Laki – Laki / Perempuan*</w:t>
            </w:r>
          </w:p>
          <w:p w14:paraId="046DD87B" w14:textId="1F30F9EA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Agama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4069DA">
              <w:rPr>
                <w:rFonts w:ascii="Cambria" w:hAnsi="Cambria" w:cstheme="minorHAnsi"/>
                <w:sz w:val="24"/>
                <w:szCs w:val="28"/>
              </w:rPr>
              <w:t>Kristen Protestan</w:t>
            </w:r>
          </w:p>
          <w:p w14:paraId="0516A58D" w14:textId="447AA6DF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Alamat Lengkap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4069DA">
              <w:rPr>
                <w:rFonts w:ascii="Cambria" w:hAnsi="Cambria" w:cstheme="minorHAnsi"/>
                <w:sz w:val="24"/>
                <w:szCs w:val="28"/>
              </w:rPr>
              <w:t>Jl,pembangunan km 10,8</w:t>
            </w:r>
          </w:p>
          <w:p w14:paraId="50D9D4E8" w14:textId="1F3FFA7D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Kec.  </w:t>
            </w:r>
            <w:r w:rsidR="004069DA">
              <w:rPr>
                <w:rFonts w:ascii="Cambria" w:hAnsi="Cambria" w:cstheme="minorHAnsi"/>
                <w:sz w:val="24"/>
                <w:szCs w:val="28"/>
              </w:rPr>
              <w:t>Sunggal</w:t>
            </w:r>
          </w:p>
          <w:p w14:paraId="4FC9BB72" w14:textId="190CB8F1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Kab/Kota.  </w:t>
            </w:r>
            <w:r w:rsidR="004069DA">
              <w:rPr>
                <w:rFonts w:ascii="Cambria" w:hAnsi="Cambria" w:cstheme="minorHAnsi"/>
                <w:sz w:val="24"/>
                <w:szCs w:val="28"/>
              </w:rPr>
              <w:t>Deli Serdang</w:t>
            </w:r>
          </w:p>
          <w:p w14:paraId="0928E53A" w14:textId="77777777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 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Provinsi  Sumatera Utara</w:t>
            </w:r>
          </w:p>
          <w:p w14:paraId="00EE8943" w14:textId="72497A8B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   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Kode Pos.  </w:t>
            </w:r>
            <w:r w:rsidR="004069DA">
              <w:rPr>
                <w:rFonts w:ascii="Cambria" w:hAnsi="Cambria" w:cstheme="minorHAnsi"/>
                <w:sz w:val="24"/>
                <w:szCs w:val="28"/>
              </w:rPr>
              <w:t>20351</w:t>
            </w:r>
          </w:p>
          <w:p w14:paraId="5A1482BD" w14:textId="6396DF9A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Golongan Darah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4069DA">
              <w:rPr>
                <w:rFonts w:ascii="Cambria" w:hAnsi="Cambria" w:cstheme="minorHAnsi"/>
                <w:sz w:val="24"/>
                <w:szCs w:val="28"/>
              </w:rPr>
              <w:t>B</w:t>
            </w:r>
          </w:p>
          <w:p w14:paraId="5FE87DBA" w14:textId="7F0E55DA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Nama Orang Tua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Ayah : </w:t>
            </w:r>
            <w:r w:rsidR="004069DA">
              <w:rPr>
                <w:rFonts w:ascii="Cambria" w:hAnsi="Cambria" w:cstheme="minorHAnsi"/>
                <w:sz w:val="24"/>
                <w:szCs w:val="28"/>
              </w:rPr>
              <w:t>EDUART SIHOMBING</w:t>
            </w:r>
          </w:p>
          <w:p w14:paraId="752C318B" w14:textId="6038FBCF" w:rsidR="0084155A" w:rsidRPr="00F74ED5" w:rsidRDefault="0084155A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Ibu :  </w:t>
            </w:r>
            <w:r w:rsidR="004069DA">
              <w:rPr>
                <w:rFonts w:ascii="Cambria" w:hAnsi="Cambria" w:cstheme="minorHAnsi"/>
                <w:sz w:val="24"/>
                <w:szCs w:val="28"/>
              </w:rPr>
              <w:t>RIRIS</w:t>
            </w:r>
          </w:p>
          <w:p w14:paraId="6283AFE5" w14:textId="4099C56D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Program Studi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</w:rPr>
              <w:t>Teknik Komputer dan Informatika</w:t>
            </w:r>
          </w:p>
          <w:p w14:paraId="3B758DB1" w14:textId="2CF8DEAF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Kompetensi Keahlian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    RPL (Rekayasa Perangkat Lunak)</w:t>
            </w:r>
          </w:p>
          <w:p w14:paraId="27C9A43B" w14:textId="5A8ED057" w:rsidR="0084155A" w:rsidRPr="00F74ED5" w:rsidRDefault="0084155A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Kelas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XII RPL - </w:t>
            </w:r>
            <w:r w:rsidR="004069DA">
              <w:rPr>
                <w:rFonts w:ascii="Cambria" w:hAnsi="Cambria" w:cstheme="minorHAnsi"/>
                <w:sz w:val="24"/>
                <w:szCs w:val="28"/>
              </w:rPr>
              <w:t>2</w:t>
            </w:r>
          </w:p>
          <w:p w14:paraId="103E249B" w14:textId="5FE8C10D" w:rsidR="00647A4B" w:rsidRPr="00F74ED5" w:rsidRDefault="0084155A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Sekolah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SMK NEGERI 9 MEDAN</w:t>
            </w:r>
          </w:p>
          <w:p w14:paraId="7F42F0E7" w14:textId="4620BE4F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7131C838" w14:textId="48FDFCCD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52D82A00" w14:textId="77777777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75805F92" w14:textId="77777777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23314CCD" w14:textId="419B1CA9" w:rsidR="00F74ED5" w:rsidRPr="00F74ED5" w:rsidRDefault="00F74ED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4"/>
              </w:rPr>
              <w:t>Medan,     Maret 202</w:t>
            </w:r>
            <w:r w:rsidR="00B6425F">
              <w:rPr>
                <w:rFonts w:ascii="Cambria" w:hAnsi="Cambria" w:cstheme="minorHAnsi"/>
                <w:sz w:val="24"/>
                <w:szCs w:val="24"/>
              </w:rPr>
              <w:t>4</w:t>
            </w:r>
          </w:p>
          <w:p w14:paraId="6465719F" w14:textId="7C304DED" w:rsid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  <w:sz w:val="24"/>
                <w:szCs w:val="24"/>
              </w:rPr>
              <w:tab/>
            </w:r>
            <w:r>
              <w:rPr>
                <w:rFonts w:ascii="Cambria" w:hAnsi="Cambria" w:cstheme="minorHAnsi"/>
                <w:sz w:val="24"/>
                <w:szCs w:val="24"/>
              </w:rPr>
              <w:t>Peserta,</w:t>
            </w:r>
          </w:p>
          <w:p w14:paraId="642A7FC5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7087F3FE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1713F65D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4EA788D8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1D03A321" w14:textId="77777777" w:rsidR="00F74ED5" w:rsidRPr="00F74ED5" w:rsidRDefault="00F74ED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5ECB10CD" w14:textId="542FD733" w:rsidR="00F74ED5" w:rsidRPr="00F74ED5" w:rsidRDefault="001F7289" w:rsidP="001F7289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jc w:val="center"/>
              <w:rPr>
                <w:rFonts w:ascii="Cambria" w:hAnsi="Cambria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Sindy Claudia</w:t>
            </w:r>
          </w:p>
        </w:tc>
      </w:tr>
      <w:tr w:rsidR="00F51250" w14:paraId="728033EC" w14:textId="77777777" w:rsidTr="00E67CEF">
        <w:trPr>
          <w:trHeight w:val="737"/>
          <w:jc w:val="center"/>
        </w:trPr>
        <w:tc>
          <w:tcPr>
            <w:tcW w:w="4079" w:type="dxa"/>
            <w:gridSpan w:val="2"/>
            <w:tcMar>
              <w:left w:w="0" w:type="dxa"/>
              <w:right w:w="0" w:type="dxa"/>
            </w:tcMar>
          </w:tcPr>
          <w:p w14:paraId="3A3D0435" w14:textId="77777777"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  <w:tcBorders>
              <w:bottom w:val="nil"/>
            </w:tcBorders>
          </w:tcPr>
          <w:p w14:paraId="51D747DC" w14:textId="77777777"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  <w:tcBorders>
              <w:bottom w:val="nil"/>
            </w:tcBorders>
          </w:tcPr>
          <w:p w14:paraId="4AEC9E42" w14:textId="77777777"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0413903D" w14:textId="77777777" w:rsidTr="00E67CEF">
        <w:trPr>
          <w:trHeight w:val="543"/>
          <w:jc w:val="center"/>
        </w:trPr>
        <w:tc>
          <w:tcPr>
            <w:tcW w:w="845" w:type="dxa"/>
            <w:vAlign w:val="center"/>
          </w:tcPr>
          <w:p w14:paraId="3B54DECB" w14:textId="77777777"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4B207647" wp14:editId="376653EA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41F3E78A" w14:textId="6092F316" w:rsidR="00071E84" w:rsidRPr="00071E84" w:rsidRDefault="00071E84" w:rsidP="00071E84">
            <w:pPr>
              <w:pStyle w:val="Information"/>
            </w:pPr>
          </w:p>
          <w:p w14:paraId="45067226" w14:textId="0423F735" w:rsidR="00071E84" w:rsidRPr="00071E84" w:rsidRDefault="00792D92" w:rsidP="00071E84">
            <w:pPr>
              <w:pStyle w:val="Information"/>
            </w:pPr>
            <w:r>
              <w:t>Jl pembangunan km 10,8</w:t>
            </w:r>
          </w:p>
        </w:tc>
        <w:tc>
          <w:tcPr>
            <w:tcW w:w="457" w:type="dxa"/>
            <w:vMerge/>
          </w:tcPr>
          <w:p w14:paraId="2355ED8E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2871A95" w14:textId="77777777" w:rsidR="00071E84" w:rsidRDefault="00071E84" w:rsidP="005801E5">
            <w:pPr>
              <w:pStyle w:val="Heading1"/>
            </w:pPr>
          </w:p>
        </w:tc>
      </w:tr>
      <w:tr w:rsidR="00647A4B" w14:paraId="24C8E48D" w14:textId="77777777" w:rsidTr="00E67CEF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7D9119EC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429C618E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45750F1" w14:textId="77777777" w:rsidR="00647A4B" w:rsidRDefault="00647A4B" w:rsidP="005801E5">
            <w:pPr>
              <w:pStyle w:val="Heading1"/>
            </w:pPr>
          </w:p>
        </w:tc>
      </w:tr>
      <w:tr w:rsidR="00071E84" w14:paraId="751DB516" w14:textId="77777777" w:rsidTr="00E67CEF">
        <w:trPr>
          <w:trHeight w:val="624"/>
          <w:jc w:val="center"/>
        </w:trPr>
        <w:tc>
          <w:tcPr>
            <w:tcW w:w="845" w:type="dxa"/>
            <w:vAlign w:val="center"/>
          </w:tcPr>
          <w:p w14:paraId="49F4B523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6BAE14D7" wp14:editId="10627E56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4BD5D73B" w14:textId="2525BD61" w:rsidR="00071E84" w:rsidRPr="00222466" w:rsidRDefault="004069DA" w:rsidP="00222466">
            <w:pPr>
              <w:pStyle w:val="Information"/>
            </w:pPr>
            <w:r>
              <w:t>081370106092</w:t>
            </w:r>
          </w:p>
        </w:tc>
        <w:tc>
          <w:tcPr>
            <w:tcW w:w="457" w:type="dxa"/>
            <w:vMerge/>
          </w:tcPr>
          <w:p w14:paraId="65AED24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EC560C0" w14:textId="77777777" w:rsidR="00071E84" w:rsidRDefault="00071E84" w:rsidP="005801E5">
            <w:pPr>
              <w:pStyle w:val="Heading1"/>
            </w:pPr>
          </w:p>
        </w:tc>
      </w:tr>
      <w:tr w:rsidR="00647A4B" w14:paraId="704AA187" w14:textId="77777777" w:rsidTr="00E67CEF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0FB8F944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463F6B50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A04AC17" w14:textId="77777777" w:rsidR="00647A4B" w:rsidRDefault="00647A4B" w:rsidP="005801E5">
            <w:pPr>
              <w:pStyle w:val="Heading1"/>
            </w:pPr>
          </w:p>
        </w:tc>
      </w:tr>
      <w:tr w:rsidR="00071E84" w14:paraId="085831DF" w14:textId="77777777" w:rsidTr="00E67CEF">
        <w:trPr>
          <w:trHeight w:val="633"/>
          <w:jc w:val="center"/>
        </w:trPr>
        <w:tc>
          <w:tcPr>
            <w:tcW w:w="845" w:type="dxa"/>
            <w:vAlign w:val="center"/>
          </w:tcPr>
          <w:p w14:paraId="7A23BA91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2D955108" wp14:editId="545264B1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14:paraId="47B936B3" w14:textId="7A7EA830" w:rsidR="00071E84" w:rsidRPr="00222466" w:rsidRDefault="004069DA" w:rsidP="00222466">
            <w:pPr>
              <w:pStyle w:val="Information"/>
            </w:pPr>
            <w:r>
              <w:t>Sindysihombing64@gmail.com</w:t>
            </w:r>
          </w:p>
        </w:tc>
        <w:tc>
          <w:tcPr>
            <w:tcW w:w="457" w:type="dxa"/>
            <w:vMerge/>
          </w:tcPr>
          <w:p w14:paraId="27744BC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38B76C5" w14:textId="77777777" w:rsidR="00071E84" w:rsidRDefault="00071E84" w:rsidP="005801E5">
            <w:pPr>
              <w:pStyle w:val="Heading1"/>
            </w:pPr>
          </w:p>
        </w:tc>
      </w:tr>
      <w:tr w:rsidR="00647A4B" w14:paraId="1551B9C8" w14:textId="77777777" w:rsidTr="00E67CEF">
        <w:trPr>
          <w:trHeight w:val="57"/>
          <w:jc w:val="center"/>
        </w:trPr>
        <w:tc>
          <w:tcPr>
            <w:tcW w:w="4079" w:type="dxa"/>
            <w:gridSpan w:val="2"/>
            <w:vAlign w:val="center"/>
          </w:tcPr>
          <w:p w14:paraId="3A7DE45F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0AAED85F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0AF6F67" w14:textId="77777777" w:rsidR="00647A4B" w:rsidRDefault="00647A4B" w:rsidP="005801E5">
            <w:pPr>
              <w:pStyle w:val="Heading1"/>
            </w:pPr>
          </w:p>
        </w:tc>
      </w:tr>
      <w:tr w:rsidR="00071E84" w14:paraId="738CC67B" w14:textId="77777777" w:rsidTr="00E67CEF">
        <w:trPr>
          <w:trHeight w:val="633"/>
          <w:jc w:val="center"/>
        </w:trPr>
        <w:tc>
          <w:tcPr>
            <w:tcW w:w="845" w:type="dxa"/>
            <w:vAlign w:val="center"/>
          </w:tcPr>
          <w:p w14:paraId="7B50EEC4" w14:textId="77777777"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77EDAA65" wp14:editId="73AEEB8F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994223924"/>
            <w:placeholder>
              <w:docPart w:val="C099C47609B94FB0B31E3020EEDC5CA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34" w:type="dxa"/>
                <w:vAlign w:val="center"/>
              </w:tcPr>
              <w:p w14:paraId="6AE4CF7C" w14:textId="77777777" w:rsidR="00071E84" w:rsidRPr="00222466" w:rsidRDefault="00071E84" w:rsidP="00222466">
                <w:pPr>
                  <w:pStyle w:val="Information"/>
                </w:pPr>
                <w:r w:rsidRPr="00222466">
                  <w:rPr>
                    <w:rStyle w:val="PlaceholderText"/>
                    <w:color w:val="FFFFFF" w:themeColor="background1"/>
                  </w:rPr>
                  <w:t>Your Website</w:t>
                </w:r>
              </w:p>
            </w:tc>
          </w:sdtContent>
        </w:sdt>
        <w:tc>
          <w:tcPr>
            <w:tcW w:w="457" w:type="dxa"/>
            <w:vMerge/>
          </w:tcPr>
          <w:p w14:paraId="66F8B2AB" w14:textId="77777777"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6DEB363D" w14:textId="77777777" w:rsidR="00071E84" w:rsidRDefault="00071E84" w:rsidP="005801E5">
            <w:pPr>
              <w:pStyle w:val="Heading1"/>
            </w:pPr>
          </w:p>
        </w:tc>
      </w:tr>
      <w:tr w:rsidR="00647A4B" w14:paraId="7A6B082C" w14:textId="77777777" w:rsidTr="001F7289">
        <w:trPr>
          <w:trHeight w:val="2448"/>
          <w:jc w:val="center"/>
        </w:trPr>
        <w:tc>
          <w:tcPr>
            <w:tcW w:w="4079" w:type="dxa"/>
            <w:gridSpan w:val="2"/>
            <w:shd w:val="clear" w:color="auto" w:fill="auto"/>
          </w:tcPr>
          <w:p w14:paraId="2DB1219C" w14:textId="6D0FB336" w:rsidR="001F7289" w:rsidRDefault="00E67CEF" w:rsidP="001F7289">
            <w:pPr>
              <w:pStyle w:val="Heading3"/>
            </w:pPr>
            <w:r>
              <w:t>about me :</w:t>
            </w:r>
          </w:p>
          <w:p w14:paraId="0E5B2125" w14:textId="545B5C1C" w:rsidR="001F7289" w:rsidRPr="001F7289" w:rsidRDefault="001F7289" w:rsidP="001F7289"/>
          <w:p w14:paraId="1119338E" w14:textId="5AB1AB91" w:rsidR="001F7289" w:rsidRPr="001F7289" w:rsidRDefault="001F7289" w:rsidP="001F7289">
            <w:r>
              <w:t xml:space="preserve"> </w:t>
            </w:r>
          </w:p>
          <w:p w14:paraId="12134601" w14:textId="184053BC" w:rsidR="001F7289" w:rsidRPr="001F7289" w:rsidRDefault="001F7289" w:rsidP="001F7289">
            <w:r>
              <w:t xml:space="preserve"> </w:t>
            </w:r>
          </w:p>
          <w:p w14:paraId="006150B3" w14:textId="3D6FB29A" w:rsidR="007443A0" w:rsidRPr="007443A0" w:rsidRDefault="007443A0" w:rsidP="007443A0">
            <w:pPr>
              <w:pStyle w:val="Information"/>
            </w:pPr>
          </w:p>
        </w:tc>
        <w:tc>
          <w:tcPr>
            <w:tcW w:w="457" w:type="dxa"/>
          </w:tcPr>
          <w:p w14:paraId="30619E4C" w14:textId="77777777" w:rsidR="00647A4B" w:rsidRDefault="00647A4B" w:rsidP="00222466"/>
        </w:tc>
        <w:tc>
          <w:tcPr>
            <w:tcW w:w="6432" w:type="dxa"/>
            <w:vMerge/>
          </w:tcPr>
          <w:p w14:paraId="2C029717" w14:textId="77777777" w:rsidR="00647A4B" w:rsidRDefault="00647A4B" w:rsidP="00222466"/>
        </w:tc>
      </w:tr>
    </w:tbl>
    <w:p w14:paraId="77257060" w14:textId="30470708" w:rsidR="007F5B63" w:rsidRPr="00CE1E3D" w:rsidRDefault="001F7289" w:rsidP="00CE1E3D">
      <w:pPr>
        <w:pStyle w:val="BodyText"/>
      </w:pPr>
      <w:r>
        <w:t xml:space="preserve"> </w:t>
      </w:r>
    </w:p>
    <w:sectPr w:rsidR="007F5B63" w:rsidRPr="00CE1E3D" w:rsidSect="00475BA4"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2FCA0" w14:textId="77777777" w:rsidR="00475BA4" w:rsidRDefault="00475BA4" w:rsidP="00590471">
      <w:r>
        <w:separator/>
      </w:r>
    </w:p>
  </w:endnote>
  <w:endnote w:type="continuationSeparator" w:id="0">
    <w:p w14:paraId="0BAD510D" w14:textId="77777777" w:rsidR="00475BA4" w:rsidRDefault="00475BA4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2C34D" w14:textId="77777777" w:rsidR="00475BA4" w:rsidRDefault="00475BA4" w:rsidP="00590471">
      <w:r>
        <w:separator/>
      </w:r>
    </w:p>
  </w:footnote>
  <w:footnote w:type="continuationSeparator" w:id="0">
    <w:p w14:paraId="4D6E8174" w14:textId="77777777" w:rsidR="00475BA4" w:rsidRDefault="00475BA4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5A"/>
    <w:rsid w:val="00060042"/>
    <w:rsid w:val="00071E84"/>
    <w:rsid w:val="000B37CD"/>
    <w:rsid w:val="000F7D04"/>
    <w:rsid w:val="00142F43"/>
    <w:rsid w:val="00150ABD"/>
    <w:rsid w:val="00165697"/>
    <w:rsid w:val="001F5586"/>
    <w:rsid w:val="001F7289"/>
    <w:rsid w:val="00222466"/>
    <w:rsid w:val="002D54EA"/>
    <w:rsid w:val="002E5E62"/>
    <w:rsid w:val="003911FB"/>
    <w:rsid w:val="004069DA"/>
    <w:rsid w:val="00472C27"/>
    <w:rsid w:val="00475BA4"/>
    <w:rsid w:val="0047764F"/>
    <w:rsid w:val="004779CF"/>
    <w:rsid w:val="004B4268"/>
    <w:rsid w:val="00507E82"/>
    <w:rsid w:val="00555003"/>
    <w:rsid w:val="005801E5"/>
    <w:rsid w:val="00587DBA"/>
    <w:rsid w:val="00590471"/>
    <w:rsid w:val="005D01FA"/>
    <w:rsid w:val="00647A4B"/>
    <w:rsid w:val="00716927"/>
    <w:rsid w:val="00735D93"/>
    <w:rsid w:val="007443A0"/>
    <w:rsid w:val="007703AC"/>
    <w:rsid w:val="00792D92"/>
    <w:rsid w:val="007F54A0"/>
    <w:rsid w:val="007F5B63"/>
    <w:rsid w:val="0084155A"/>
    <w:rsid w:val="00846CB9"/>
    <w:rsid w:val="008472E9"/>
    <w:rsid w:val="008C2CFC"/>
    <w:rsid w:val="008F6E2E"/>
    <w:rsid w:val="009C2E65"/>
    <w:rsid w:val="00A35586"/>
    <w:rsid w:val="00AD5898"/>
    <w:rsid w:val="00B11C11"/>
    <w:rsid w:val="00B6425F"/>
    <w:rsid w:val="00B6466C"/>
    <w:rsid w:val="00BF4D49"/>
    <w:rsid w:val="00BF79C4"/>
    <w:rsid w:val="00C4452C"/>
    <w:rsid w:val="00CE1E3D"/>
    <w:rsid w:val="00D6557B"/>
    <w:rsid w:val="00DF2F8A"/>
    <w:rsid w:val="00E67CEF"/>
    <w:rsid w:val="00E90A60"/>
    <w:rsid w:val="00EB7708"/>
    <w:rsid w:val="00EE7E09"/>
    <w:rsid w:val="00EF6606"/>
    <w:rsid w:val="00F0223C"/>
    <w:rsid w:val="00F51250"/>
    <w:rsid w:val="00F74ED5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68E002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Organic%20shap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99C47609B94FB0B31E3020EEDC5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AEBD7-853C-46F7-9218-ACB264787C33}"/>
      </w:docPartPr>
      <w:docPartBody>
        <w:p w:rsidR="00F97B8D" w:rsidRDefault="004549CF">
          <w:pPr>
            <w:pStyle w:val="C099C47609B94FB0B31E3020EEDC5CAA"/>
          </w:pPr>
          <w:r w:rsidRPr="00222466">
            <w:rPr>
              <w:rStyle w:val="PlaceholderText"/>
            </w:rPr>
            <w:t>Your 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F1"/>
    <w:rsid w:val="0025663F"/>
    <w:rsid w:val="004549CF"/>
    <w:rsid w:val="00CA115A"/>
    <w:rsid w:val="00F00AF1"/>
    <w:rsid w:val="00F9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="Times New Roman" w:hAnsiTheme="majorHAnsi" w:cs="Times New Roman"/>
      <w:b/>
      <w:bCs/>
      <w:szCs w:val="20"/>
    </w:rPr>
  </w:style>
  <w:style w:type="character" w:styleId="PlaceholderText">
    <w:name w:val="Placeholder Text"/>
    <w:basedOn w:val="DefaultParagraphFont"/>
    <w:uiPriority w:val="99"/>
    <w:semiHidden/>
    <w:rsid w:val="00CA115A"/>
    <w:rPr>
      <w:color w:val="808080"/>
    </w:rPr>
  </w:style>
  <w:style w:type="paragraph" w:customStyle="1" w:styleId="C099C47609B94FB0B31E3020EEDC5CAA">
    <w:name w:val="C099C47609B94FB0B31E3020EEDC5CAA"/>
  </w:style>
  <w:style w:type="paragraph" w:customStyle="1" w:styleId="F8D3F44EED0843FDA40C713789ACC4A4">
    <w:name w:val="F8D3F44EED0843FDA40C713789ACC4A4"/>
    <w:rsid w:val="00CA115A"/>
    <w:rPr>
      <w:lang w:val="en-ID" w:eastAsia="en-ID"/>
    </w:rPr>
  </w:style>
  <w:style w:type="paragraph" w:customStyle="1" w:styleId="F2C1407565284366A275B746E17511F7">
    <w:name w:val="F2C1407565284366A275B746E17511F7"/>
    <w:rsid w:val="00CA115A"/>
    <w:rPr>
      <w:lang w:val="en-ID" w:eastAsia="en-ID"/>
    </w:rPr>
  </w:style>
  <w:style w:type="paragraph" w:customStyle="1" w:styleId="B4C389CA9F4A481AA6896124B8721785">
    <w:name w:val="B4C389CA9F4A481AA6896124B8721785"/>
    <w:rsid w:val="00CA115A"/>
    <w:rPr>
      <w:lang w:val="en-ID" w:eastAsia="en-ID"/>
    </w:rPr>
  </w:style>
  <w:style w:type="paragraph" w:customStyle="1" w:styleId="456A974072CE427E9EB2AFD8FD43E77C">
    <w:name w:val="456A974072CE427E9EB2AFD8FD43E77C"/>
    <w:rsid w:val="00CA115A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4623DCFC-4682-412E-8E3D-B3B24F76C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111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2024-03-19T13:40:00Z</dcterms:created>
  <dcterms:modified xsi:type="dcterms:W3CDTF">2024-03-23T09:25:00Z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